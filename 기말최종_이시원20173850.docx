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F5BD9" w14:textId="77777777" w:rsidR="002642FE" w:rsidRPr="00814757" w:rsidRDefault="002642FE" w:rsidP="002642FE">
      <w:pPr>
        <w:jc w:val="center"/>
        <w:rPr>
          <w:rFonts w:ascii="맑은 고딕" w:eastAsia="맑은 고딕" w:hAnsi="맑은 고딕"/>
          <w:b/>
          <w:color w:val="000000" w:themeColor="text1"/>
          <w:sz w:val="40"/>
          <w:szCs w:val="40"/>
        </w:rPr>
      </w:pPr>
      <w:r>
        <w:rPr>
          <w:rFonts w:ascii="맑은 고딕" w:eastAsia="맑은 고딕" w:hAnsi="맑은 고딕" w:hint="eastAsia"/>
          <w:b/>
          <w:color w:val="000000" w:themeColor="text1"/>
          <w:sz w:val="40"/>
          <w:szCs w:val="40"/>
        </w:rPr>
        <w:t>나의 하루 메모리</w:t>
      </w:r>
    </w:p>
    <w:p w14:paraId="448173AF" w14:textId="77777777" w:rsidR="002642FE" w:rsidRPr="002642FE" w:rsidRDefault="002642FE" w:rsidP="002642FE">
      <w:pPr>
        <w:pStyle w:val="afb"/>
        <w:ind w:leftChars="0" w:left="425" w:right="140"/>
        <w:jc w:val="right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2642FE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2</w:t>
      </w:r>
      <w:r w:rsidRPr="002642FE">
        <w:rPr>
          <w:rFonts w:ascii="맑은 고딕" w:eastAsia="맑은 고딕" w:hAnsi="맑은 고딕"/>
          <w:b/>
          <w:color w:val="000000" w:themeColor="text1"/>
          <w:sz w:val="28"/>
          <w:szCs w:val="28"/>
        </w:rPr>
        <w:t>0173850</w:t>
      </w:r>
      <w:r w:rsidRPr="002642FE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 이시원</w:t>
      </w:r>
    </w:p>
    <w:p w14:paraId="0FF367F8" w14:textId="77777777" w:rsidR="004475C6" w:rsidRDefault="004475C6" w:rsidP="004475C6">
      <w:pPr>
        <w:pStyle w:val="afb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설명</w:t>
      </w:r>
    </w:p>
    <w:p w14:paraId="07E84F51" w14:textId="7C1BA0E5" w:rsidR="004475C6" w:rsidRDefault="004475C6" w:rsidP="004475C6">
      <w:pPr>
        <w:pStyle w:val="afb"/>
        <w:numPr>
          <w:ilvl w:val="1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4475C6">
        <w:rPr>
          <w:rFonts w:ascii="맑은 고딕" w:eastAsia="맑은 고딕" w:hAnsi="맑은 고딕" w:hint="eastAsia"/>
          <w:color w:val="000000" w:themeColor="text1"/>
        </w:rPr>
        <w:t xml:space="preserve">용도  </w:t>
      </w:r>
      <w:r w:rsidRPr="004475C6">
        <w:rPr>
          <w:rFonts w:ascii="맑은 고딕" w:eastAsia="맑은 고딕" w:hAnsi="맑은 고딕"/>
          <w:color w:val="000000" w:themeColor="text1"/>
        </w:rPr>
        <w:t xml:space="preserve">: </w:t>
      </w:r>
      <w:r w:rsidR="002642FE" w:rsidRPr="0099579F">
        <w:rPr>
          <w:rFonts w:ascii="맑은 고딕" w:eastAsia="맑은 고딕" w:hAnsi="맑은 고딕" w:hint="eastAsia"/>
          <w:color w:val="000000" w:themeColor="text1"/>
        </w:rPr>
        <w:t xml:space="preserve">용도  </w:t>
      </w:r>
      <w:r w:rsidR="002642FE" w:rsidRPr="0099579F">
        <w:rPr>
          <w:rFonts w:ascii="맑은 고딕" w:eastAsia="맑은 고딕" w:hAnsi="맑은 고딕"/>
          <w:color w:val="000000" w:themeColor="text1"/>
        </w:rPr>
        <w:t>:</w:t>
      </w:r>
      <w:r w:rsidR="002642FE" w:rsidRPr="0099579F">
        <w:rPr>
          <w:rFonts w:hint="eastAsia"/>
        </w:rPr>
        <w:t xml:space="preserve"> </w:t>
      </w:r>
      <w:r w:rsidR="002642FE" w:rsidRPr="0099579F">
        <w:rPr>
          <w:rFonts w:ascii="맑은 고딕" w:eastAsia="맑은 고딕" w:hAnsi="맑은 고딕" w:hint="eastAsia"/>
          <w:color w:val="000000" w:themeColor="text1"/>
        </w:rPr>
        <w:t>아침</w:t>
      </w:r>
      <w:r w:rsidR="002642FE">
        <w:rPr>
          <w:rFonts w:ascii="맑은 고딕" w:eastAsia="맑은 고딕" w:hAnsi="맑은 고딕" w:hint="eastAsia"/>
          <w:color w:val="000000" w:themeColor="text1"/>
        </w:rPr>
        <w:t>을 시작할</w:t>
      </w:r>
      <w:r w:rsidR="002642FE" w:rsidRPr="0099579F">
        <w:rPr>
          <w:rFonts w:ascii="맑은 고딕" w:eastAsia="맑은 고딕" w:hAnsi="맑은 고딕" w:hint="eastAsia"/>
          <w:color w:val="000000" w:themeColor="text1"/>
        </w:rPr>
        <w:t xml:space="preserve"> 때 혹은 일상생활을 하면서 </w:t>
      </w:r>
      <w:r w:rsidR="002642FE">
        <w:rPr>
          <w:rFonts w:ascii="맑은 고딕" w:eastAsia="맑은 고딕" w:hAnsi="맑은 고딕" w:hint="eastAsia"/>
          <w:color w:val="000000" w:themeColor="text1"/>
        </w:rPr>
        <w:t>언제</w:t>
      </w:r>
      <w:r w:rsidR="002642FE">
        <w:rPr>
          <w:rFonts w:ascii="맑은 고딕" w:eastAsia="맑은 고딕" w:hAnsi="맑은 고딕"/>
          <w:color w:val="000000" w:themeColor="text1"/>
        </w:rPr>
        <w:t xml:space="preserve"> </w:t>
      </w:r>
      <w:r w:rsidR="002642FE" w:rsidRPr="0099579F">
        <w:rPr>
          <w:rFonts w:ascii="맑은 고딕" w:eastAsia="맑은 고딕" w:hAnsi="맑은 고딕" w:hint="eastAsia"/>
          <w:color w:val="000000" w:themeColor="text1"/>
        </w:rPr>
        <w:t>어디서든 사소한 것을 기억할 여유가 없는 바쁜 현대인들이 좀 더 하루의 시작을 빠르고 깔끔하게 할 수 있게 사소하지만 중요한 것들을 대신 기억해 주는 앱</w:t>
      </w:r>
    </w:p>
    <w:p w14:paraId="4C788BAA" w14:textId="1C02BC20" w:rsidR="006E6A6E" w:rsidRDefault="002642FE" w:rsidP="00EE0BE2">
      <w:pPr>
        <w:pStyle w:val="afb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 w:rsidRPr="0099579F">
        <w:rPr>
          <w:rFonts w:ascii="맑은 고딕" w:eastAsia="맑은 고딕" w:hAnsi="맑은 고딕" w:hint="eastAsia"/>
          <w:color w:val="000000" w:themeColor="text1"/>
        </w:rPr>
        <w:t>기획동기</w:t>
      </w:r>
      <w:proofErr w:type="spellEnd"/>
      <w:r w:rsidRPr="0099579F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99579F">
        <w:rPr>
          <w:rFonts w:ascii="맑은 고딕" w:eastAsia="맑은 고딕" w:hAnsi="맑은 고딕"/>
          <w:color w:val="000000" w:themeColor="text1"/>
        </w:rPr>
        <w:t xml:space="preserve">: </w:t>
      </w:r>
      <w:r w:rsidRPr="0099579F">
        <w:rPr>
          <w:rFonts w:ascii="맑은 고딕" w:eastAsia="맑은 고딕" w:hAnsi="맑은 고딕" w:hint="eastAsia"/>
          <w:color w:val="000000" w:themeColor="text1"/>
        </w:rPr>
        <w:t>바쁜 요즘 사소한 것에 에너지와 시간을 쓸 여유가 없고 또 중요한 것들을 놓치기도 하는 것 같아 그런 사소하지만 하루의 시작 또는 나의 하루 동안의 중요한 것들을 한 앱에 한</w:t>
      </w:r>
      <w:r>
        <w:rPr>
          <w:rFonts w:ascii="맑은 고딕" w:eastAsia="맑은 고딕" w:hAnsi="맑은 고딕" w:hint="eastAsia"/>
          <w:color w:val="000000" w:themeColor="text1"/>
        </w:rPr>
        <w:t>번</w:t>
      </w:r>
      <w:r w:rsidRPr="0099579F">
        <w:rPr>
          <w:rFonts w:ascii="맑은 고딕" w:eastAsia="맑은 고딕" w:hAnsi="맑은 고딕" w:hint="eastAsia"/>
          <w:color w:val="000000" w:themeColor="text1"/>
        </w:rPr>
        <w:t>에 적어두고 필요할 때마다 열어보는 그런 앱을 만들고 싶습니다</w:t>
      </w:r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EE0BE2">
        <w:rPr>
          <w:rFonts w:ascii="맑은 고딕" w:eastAsia="맑은 고딕" w:hAnsi="맑은 고딕" w:hint="eastAsia"/>
          <w:color w:val="000000" w:themeColor="text1"/>
        </w:rPr>
        <w:t xml:space="preserve">앱의 제공 기능 </w:t>
      </w:r>
    </w:p>
    <w:p w14:paraId="6EBDC363" w14:textId="1616DCDF" w:rsidR="002642FE" w:rsidRDefault="006E6A6E" w:rsidP="002642FE">
      <w:pPr>
        <w:pStyle w:val="afb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사용방법</w:t>
      </w:r>
    </w:p>
    <w:p w14:paraId="0624101C" w14:textId="741FC7BF" w:rsidR="002642FE" w:rsidRPr="002642FE" w:rsidRDefault="002642FE" w:rsidP="002642FE">
      <w:pPr>
        <w:pStyle w:val="afb"/>
        <w:ind w:leftChars="0" w:left="425"/>
        <w:rPr>
          <w:rFonts w:ascii="맑은 고딕" w:eastAsia="맑은 고딕" w:hAnsi="맑은 고딕" w:hint="eastAsia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간편하게 자신의 까먹기 쉬운 정보를 입력하여 저장.</w:t>
      </w:r>
    </w:p>
    <w:p w14:paraId="69F8E2F9" w14:textId="77777777" w:rsidR="006E6A6E" w:rsidRDefault="006E6A6E" w:rsidP="00EE0BE2">
      <w:pPr>
        <w:pStyle w:val="afb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사용 위젯 및 기술</w:t>
      </w:r>
    </w:p>
    <w:p w14:paraId="0C284BA4" w14:textId="77777777" w:rsidR="0090536D" w:rsidRDefault="0090536D" w:rsidP="0090536D">
      <w:pPr>
        <w:pStyle w:val="afb"/>
        <w:numPr>
          <w:ilvl w:val="1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필수포함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기능</w:t>
      </w:r>
    </w:p>
    <w:p w14:paraId="00EA9C9D" w14:textId="77777777" w:rsidR="00DB5D58" w:rsidRDefault="00286E09" w:rsidP="00D9287C">
      <w:pPr>
        <w:pStyle w:val="afb"/>
        <w:numPr>
          <w:ilvl w:val="2"/>
          <w:numId w:val="22"/>
        </w:numPr>
        <w:ind w:left="1447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다음 중 사용한 기술</w:t>
      </w:r>
      <w:r w:rsidR="0090536D">
        <w:rPr>
          <w:rFonts w:ascii="맑은 고딕" w:eastAsia="맑은 고딕" w:hAnsi="맑은 고딕" w:hint="eastAsia"/>
          <w:color w:val="000000" w:themeColor="text1"/>
        </w:rPr>
        <w:t xml:space="preserve"> 표</w:t>
      </w:r>
      <w:r>
        <w:rPr>
          <w:rFonts w:ascii="맑은 고딕" w:eastAsia="맑은 고딕" w:hAnsi="맑은 고딕" w:hint="eastAsia"/>
          <w:color w:val="000000" w:themeColor="text1"/>
        </w:rPr>
        <w:t>시</w:t>
      </w:r>
    </w:p>
    <w:tbl>
      <w:tblPr>
        <w:tblStyle w:val="af"/>
        <w:tblW w:w="0" w:type="auto"/>
        <w:tblInd w:w="1447" w:type="dxa"/>
        <w:tblLook w:val="04A0" w:firstRow="1" w:lastRow="0" w:firstColumn="1" w:lastColumn="0" w:noHBand="0" w:noVBand="1"/>
      </w:tblPr>
      <w:tblGrid>
        <w:gridCol w:w="3719"/>
        <w:gridCol w:w="3498"/>
      </w:tblGrid>
      <w:tr w:rsidR="00286E09" w14:paraId="19C1225F" w14:textId="77777777" w:rsidTr="00286E09">
        <w:tc>
          <w:tcPr>
            <w:tcW w:w="3719" w:type="dxa"/>
          </w:tcPr>
          <w:p w14:paraId="4386D1D5" w14:textId="77777777" w:rsidR="00286E09" w:rsidRDefault="00286E09" w:rsidP="00286E09">
            <w:pPr>
              <w:pStyle w:val="afb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기능</w:t>
            </w:r>
          </w:p>
        </w:tc>
        <w:tc>
          <w:tcPr>
            <w:tcW w:w="3498" w:type="dxa"/>
          </w:tcPr>
          <w:p w14:paraId="262CA4F5" w14:textId="77777777" w:rsidR="00286E09" w:rsidRDefault="00286E09" w:rsidP="00286E09">
            <w:pPr>
              <w:pStyle w:val="afb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 여부</w:t>
            </w:r>
          </w:p>
        </w:tc>
      </w:tr>
      <w:tr w:rsidR="00286E09" w14:paraId="4CED5D21" w14:textId="77777777" w:rsidTr="00286E09">
        <w:tc>
          <w:tcPr>
            <w:tcW w:w="3719" w:type="dxa"/>
          </w:tcPr>
          <w:p w14:paraId="21506869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ListView</w:t>
            </w:r>
            <w:proofErr w:type="spellEnd"/>
          </w:p>
        </w:tc>
        <w:tc>
          <w:tcPr>
            <w:tcW w:w="3498" w:type="dxa"/>
          </w:tcPr>
          <w:p w14:paraId="24C24C14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</w:t>
            </w:r>
          </w:p>
        </w:tc>
      </w:tr>
      <w:tr w:rsidR="00286E09" w14:paraId="042A5C3F" w14:textId="77777777" w:rsidTr="00286E09">
        <w:tc>
          <w:tcPr>
            <w:tcW w:w="3719" w:type="dxa"/>
          </w:tcPr>
          <w:p w14:paraId="491A87DD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SQLite</w:t>
            </w:r>
          </w:p>
        </w:tc>
        <w:tc>
          <w:tcPr>
            <w:tcW w:w="3498" w:type="dxa"/>
          </w:tcPr>
          <w:p w14:paraId="19DB1110" w14:textId="161F61E3" w:rsidR="00286E09" w:rsidRDefault="002642FE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</w:t>
            </w:r>
          </w:p>
        </w:tc>
      </w:tr>
      <w:tr w:rsidR="00286E09" w14:paraId="1F403675" w14:textId="77777777" w:rsidTr="00286E09">
        <w:tc>
          <w:tcPr>
            <w:tcW w:w="3719" w:type="dxa"/>
          </w:tcPr>
          <w:p w14:paraId="682190A9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위치추적(</w:t>
            </w:r>
            <w:r>
              <w:rPr>
                <w:rFonts w:ascii="맑은 고딕" w:eastAsia="맑은 고딕" w:hAnsi="맑은 고딕"/>
                <w:color w:val="000000" w:themeColor="text1"/>
              </w:rPr>
              <w:t>GPS)</w:t>
            </w:r>
          </w:p>
        </w:tc>
        <w:tc>
          <w:tcPr>
            <w:tcW w:w="3498" w:type="dxa"/>
          </w:tcPr>
          <w:p w14:paraId="6AB790F0" w14:textId="703E23B9" w:rsidR="00286E09" w:rsidRDefault="002642FE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사용안함</w:t>
            </w:r>
            <w:proofErr w:type="spellEnd"/>
          </w:p>
        </w:tc>
      </w:tr>
      <w:tr w:rsidR="00286E09" w14:paraId="4841F2CE" w14:textId="77777777" w:rsidTr="00286E09">
        <w:tc>
          <w:tcPr>
            <w:tcW w:w="3719" w:type="dxa"/>
          </w:tcPr>
          <w:p w14:paraId="7D75F639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지도 </w:t>
            </w:r>
            <w:r>
              <w:rPr>
                <w:rFonts w:ascii="맑은 고딕" w:eastAsia="맑은 고딕" w:hAnsi="맑은 고딕"/>
                <w:color w:val="000000" w:themeColor="text1"/>
              </w:rPr>
              <w:t>API</w:t>
            </w:r>
          </w:p>
        </w:tc>
        <w:tc>
          <w:tcPr>
            <w:tcW w:w="3498" w:type="dxa"/>
          </w:tcPr>
          <w:p w14:paraId="3173F31A" w14:textId="50E8E8DD" w:rsidR="00286E09" w:rsidRDefault="002642FE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사용안함</w:t>
            </w:r>
            <w:proofErr w:type="spellEnd"/>
          </w:p>
        </w:tc>
      </w:tr>
      <w:tr w:rsidR="00286E09" w14:paraId="1509EE4F" w14:textId="77777777" w:rsidTr="00286E09">
        <w:tc>
          <w:tcPr>
            <w:tcW w:w="3719" w:type="dxa"/>
          </w:tcPr>
          <w:p w14:paraId="250C91D1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공공DB</w:t>
            </w:r>
          </w:p>
        </w:tc>
        <w:tc>
          <w:tcPr>
            <w:tcW w:w="3498" w:type="dxa"/>
          </w:tcPr>
          <w:p w14:paraId="6E42D59E" w14:textId="5B357FA9" w:rsidR="00286E09" w:rsidRDefault="002642FE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사용안함</w:t>
            </w:r>
            <w:proofErr w:type="spellEnd"/>
          </w:p>
        </w:tc>
      </w:tr>
      <w:tr w:rsidR="00286E09" w14:paraId="4E3ACD37" w14:textId="77777777" w:rsidTr="00286E09">
        <w:tc>
          <w:tcPr>
            <w:tcW w:w="3719" w:type="dxa"/>
          </w:tcPr>
          <w:p w14:paraId="3908135B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STT 및 TTS</w:t>
            </w:r>
          </w:p>
        </w:tc>
        <w:tc>
          <w:tcPr>
            <w:tcW w:w="3498" w:type="dxa"/>
          </w:tcPr>
          <w:p w14:paraId="05DB6EEA" w14:textId="30ABE873" w:rsidR="00286E09" w:rsidRDefault="002642FE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사용안함</w:t>
            </w:r>
            <w:proofErr w:type="spellEnd"/>
          </w:p>
        </w:tc>
      </w:tr>
      <w:tr w:rsidR="00286E09" w14:paraId="7BBE12B6" w14:textId="77777777" w:rsidTr="00286E09">
        <w:tc>
          <w:tcPr>
            <w:tcW w:w="3719" w:type="dxa"/>
          </w:tcPr>
          <w:p w14:paraId="40DF9863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NFC</w:t>
            </w:r>
          </w:p>
        </w:tc>
        <w:tc>
          <w:tcPr>
            <w:tcW w:w="3498" w:type="dxa"/>
          </w:tcPr>
          <w:p w14:paraId="5CE5ECE6" w14:textId="2D737514" w:rsidR="00286E09" w:rsidRDefault="002642FE" w:rsidP="00286E09">
            <w:pPr>
              <w:pStyle w:val="afb"/>
              <w:ind w:leftChars="0" w:left="0"/>
              <w:rPr>
                <w:rFonts w:ascii="맑은 고딕" w:eastAsia="맑은 고딕" w:hAnsi="맑은 고딕" w:hint="eastAsia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</w:t>
            </w:r>
            <w:r w:rsidR="009D2AFF">
              <w:rPr>
                <w:rFonts w:ascii="맑은 고딕" w:eastAsia="맑은 고딕" w:hAnsi="맑은 고딕" w:hint="eastAsia"/>
                <w:color w:val="000000" w:themeColor="text1"/>
              </w:rPr>
              <w:t>안함</w:t>
            </w:r>
            <w:proofErr w:type="spellEnd"/>
          </w:p>
        </w:tc>
      </w:tr>
    </w:tbl>
    <w:p w14:paraId="45E0C42E" w14:textId="77777777" w:rsidR="0090536D" w:rsidRDefault="0090536D" w:rsidP="0090536D">
      <w:pPr>
        <w:pStyle w:val="afb"/>
        <w:numPr>
          <w:ilvl w:val="2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액티비티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이동과 네비게이션 그리고 </w:t>
      </w:r>
      <w:r>
        <w:rPr>
          <w:rFonts w:ascii="맑은 고딕" w:eastAsia="맑은 고딕" w:hAnsi="맑은 고딕"/>
          <w:color w:val="000000" w:themeColor="text1"/>
        </w:rPr>
        <w:t xml:space="preserve"> Navigation drawer </w:t>
      </w:r>
      <w:r>
        <w:rPr>
          <w:rFonts w:ascii="맑은 고딕" w:eastAsia="맑은 고딕" w:hAnsi="맑은 고딕" w:hint="eastAsia"/>
          <w:color w:val="000000" w:themeColor="text1"/>
        </w:rPr>
        <w:t xml:space="preserve">중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사용기능과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데이터 전송이 있는지 </w:t>
      </w:r>
      <w:r w:rsidR="00814757">
        <w:rPr>
          <w:rFonts w:ascii="맑은 고딕" w:eastAsia="맑은 고딕" w:hAnsi="맑은 고딕" w:hint="eastAsia"/>
          <w:color w:val="000000" w:themeColor="text1"/>
        </w:rPr>
        <w:t>표기</w:t>
      </w:r>
    </w:p>
    <w:tbl>
      <w:tblPr>
        <w:tblStyle w:val="af"/>
        <w:tblW w:w="0" w:type="auto"/>
        <w:tblInd w:w="1418" w:type="dxa"/>
        <w:tblLook w:val="04A0" w:firstRow="1" w:lastRow="0" w:firstColumn="1" w:lastColumn="0" w:noHBand="0" w:noVBand="1"/>
      </w:tblPr>
      <w:tblGrid>
        <w:gridCol w:w="2263"/>
        <w:gridCol w:w="1984"/>
        <w:gridCol w:w="1366"/>
        <w:gridCol w:w="1633"/>
      </w:tblGrid>
      <w:tr w:rsidR="00286E09" w14:paraId="47226951" w14:textId="77777777" w:rsidTr="00286E09">
        <w:tc>
          <w:tcPr>
            <w:tcW w:w="2263" w:type="dxa"/>
          </w:tcPr>
          <w:p w14:paraId="5AD3007C" w14:textId="77777777" w:rsidR="00286E09" w:rsidRDefault="00286E09" w:rsidP="00286E09">
            <w:pPr>
              <w:pStyle w:val="afb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화면 이동</w:t>
            </w:r>
          </w:p>
        </w:tc>
        <w:tc>
          <w:tcPr>
            <w:tcW w:w="1984" w:type="dxa"/>
          </w:tcPr>
          <w:p w14:paraId="6BC684D6" w14:textId="77777777" w:rsidR="00286E09" w:rsidRDefault="00286E09" w:rsidP="00286E09">
            <w:pPr>
              <w:pStyle w:val="afb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 여부</w:t>
            </w:r>
          </w:p>
        </w:tc>
        <w:tc>
          <w:tcPr>
            <w:tcW w:w="1366" w:type="dxa"/>
          </w:tcPr>
          <w:p w14:paraId="39E3063F" w14:textId="77777777" w:rsidR="00286E09" w:rsidRDefault="00286E09" w:rsidP="00286E09">
            <w:pPr>
              <w:pStyle w:val="afb"/>
              <w:ind w:leftChars="0" w:left="0"/>
              <w:jc w:val="center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데이터 전송 여부</w:t>
            </w:r>
          </w:p>
        </w:tc>
        <w:tc>
          <w:tcPr>
            <w:tcW w:w="1633" w:type="dxa"/>
          </w:tcPr>
          <w:p w14:paraId="55736624" w14:textId="77777777" w:rsidR="00286E09" w:rsidRDefault="00286E09" w:rsidP="00286E09">
            <w:pPr>
              <w:pStyle w:val="afb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사용방법</w:t>
            </w:r>
          </w:p>
        </w:tc>
      </w:tr>
      <w:tr w:rsidR="00286E09" w14:paraId="0AB8CC1C" w14:textId="77777777" w:rsidTr="00286E09">
        <w:tc>
          <w:tcPr>
            <w:tcW w:w="2263" w:type="dxa"/>
          </w:tcPr>
          <w:p w14:paraId="0E2F1408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액티비티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이동</w:t>
            </w:r>
          </w:p>
        </w:tc>
        <w:tc>
          <w:tcPr>
            <w:tcW w:w="1984" w:type="dxa"/>
          </w:tcPr>
          <w:p w14:paraId="3F2034F2" w14:textId="3873B016" w:rsidR="00286E09" w:rsidRDefault="009D2AFF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사용안함</w:t>
            </w:r>
            <w:proofErr w:type="spellEnd"/>
          </w:p>
        </w:tc>
        <w:tc>
          <w:tcPr>
            <w:tcW w:w="1366" w:type="dxa"/>
          </w:tcPr>
          <w:p w14:paraId="519C110A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양방향 혹은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단방향</w:t>
            </w:r>
            <w:proofErr w:type="spellEnd"/>
          </w:p>
        </w:tc>
        <w:tc>
          <w:tcPr>
            <w:tcW w:w="1633" w:type="dxa"/>
          </w:tcPr>
          <w:p w14:paraId="6B468066" w14:textId="24A43DC5" w:rsidR="00286E09" w:rsidRDefault="009D2AFF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사용안함</w:t>
            </w:r>
            <w:proofErr w:type="spellEnd"/>
          </w:p>
        </w:tc>
      </w:tr>
      <w:tr w:rsidR="00286E09" w14:paraId="50E864CA" w14:textId="77777777" w:rsidTr="00286E09">
        <w:tc>
          <w:tcPr>
            <w:tcW w:w="2263" w:type="dxa"/>
          </w:tcPr>
          <w:p w14:paraId="6E7AF5CE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Navigation</w:t>
            </w:r>
          </w:p>
        </w:tc>
        <w:tc>
          <w:tcPr>
            <w:tcW w:w="1984" w:type="dxa"/>
          </w:tcPr>
          <w:p w14:paraId="7E34E368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</w:t>
            </w:r>
          </w:p>
        </w:tc>
        <w:tc>
          <w:tcPr>
            <w:tcW w:w="1366" w:type="dxa"/>
          </w:tcPr>
          <w:p w14:paraId="4E050B7C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전송함</w:t>
            </w:r>
          </w:p>
        </w:tc>
        <w:tc>
          <w:tcPr>
            <w:tcW w:w="1633" w:type="dxa"/>
          </w:tcPr>
          <w:p w14:paraId="329673E2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Bundle</w:t>
            </w:r>
          </w:p>
        </w:tc>
      </w:tr>
      <w:tr w:rsidR="00286E09" w14:paraId="47373FEB" w14:textId="77777777" w:rsidTr="00286E09">
        <w:tc>
          <w:tcPr>
            <w:tcW w:w="2263" w:type="dxa"/>
          </w:tcPr>
          <w:p w14:paraId="7E6F825B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Navigation Drawer</w:t>
            </w:r>
          </w:p>
        </w:tc>
        <w:tc>
          <w:tcPr>
            <w:tcW w:w="1984" w:type="dxa"/>
          </w:tcPr>
          <w:p w14:paraId="16E8C942" w14:textId="4E2FBC74" w:rsidR="00286E09" w:rsidRDefault="009D2AFF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사용안함</w:t>
            </w:r>
            <w:proofErr w:type="spellEnd"/>
          </w:p>
        </w:tc>
        <w:tc>
          <w:tcPr>
            <w:tcW w:w="1366" w:type="dxa"/>
          </w:tcPr>
          <w:p w14:paraId="7B7DA78A" w14:textId="77777777" w:rsidR="00286E09" w:rsidRDefault="00286E09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전송안함</w:t>
            </w:r>
            <w:proofErr w:type="spellEnd"/>
          </w:p>
        </w:tc>
        <w:tc>
          <w:tcPr>
            <w:tcW w:w="1633" w:type="dxa"/>
          </w:tcPr>
          <w:p w14:paraId="1E914CAD" w14:textId="19577CF5" w:rsidR="00286E09" w:rsidRDefault="009D2AFF" w:rsidP="00286E09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사용안함</w:t>
            </w:r>
            <w:proofErr w:type="spellEnd"/>
          </w:p>
        </w:tc>
      </w:tr>
    </w:tbl>
    <w:p w14:paraId="2D9C079E" w14:textId="02704DC4" w:rsidR="0090536D" w:rsidRDefault="0090536D" w:rsidP="006E6A6E">
      <w:pPr>
        <w:pStyle w:val="afb"/>
        <w:numPr>
          <w:ilvl w:val="1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사용한 이벤트 처리방법</w:t>
      </w:r>
    </w:p>
    <w:p w14:paraId="2964187E" w14:textId="46E58A23" w:rsidR="0043298B" w:rsidRDefault="0043298B" w:rsidP="0043298B">
      <w:pPr>
        <w:pStyle w:val="afb"/>
        <w:ind w:leftChars="0" w:left="992"/>
        <w:rPr>
          <w:rFonts w:ascii="맑은 고딕" w:eastAsia="맑은 고딕" w:hAnsi="맑은 고딕" w:hint="eastAsia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버튼 클릭 이벤트,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리스트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클릭이벤트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스넥바</w:t>
      </w:r>
      <w:proofErr w:type="spellEnd"/>
    </w:p>
    <w:p w14:paraId="55DD0BCB" w14:textId="77777777" w:rsidR="006E6A6E" w:rsidRDefault="006E6A6E" w:rsidP="006E6A6E">
      <w:pPr>
        <w:pStyle w:val="afb"/>
        <w:numPr>
          <w:ilvl w:val="1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학습범위</w:t>
      </w:r>
      <w:proofErr w:type="spellEnd"/>
      <w:r w:rsidR="00A94CBB">
        <w:rPr>
          <w:rFonts w:ascii="맑은 고딕" w:eastAsia="맑은 고딕" w:hAnsi="맑은 고딕" w:hint="eastAsia"/>
          <w:color w:val="000000" w:themeColor="text1"/>
        </w:rPr>
        <w:t xml:space="preserve"> 내 사용 기술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36"/>
      </w:tblGrid>
      <w:tr w:rsidR="00A94CBB" w14:paraId="02624D5C" w14:textId="77777777" w:rsidTr="0043298B">
        <w:tc>
          <w:tcPr>
            <w:tcW w:w="4008" w:type="dxa"/>
          </w:tcPr>
          <w:p w14:paraId="1C1A4AF5" w14:textId="77777777" w:rsidR="00A94CBB" w:rsidRDefault="00A94CBB" w:rsidP="00A94CBB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사용된 기술</w:t>
            </w:r>
          </w:p>
        </w:tc>
        <w:tc>
          <w:tcPr>
            <w:tcW w:w="3936" w:type="dxa"/>
          </w:tcPr>
          <w:p w14:paraId="37BA552C" w14:textId="77777777" w:rsidR="00A94CBB" w:rsidRDefault="00A94CBB" w:rsidP="00A94CBB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사용된 부분</w:t>
            </w:r>
          </w:p>
        </w:tc>
      </w:tr>
      <w:tr w:rsidR="00A94CBB" w14:paraId="4D61E052" w14:textId="77777777" w:rsidTr="008326E9">
        <w:tc>
          <w:tcPr>
            <w:tcW w:w="4008" w:type="dxa"/>
          </w:tcPr>
          <w:p w14:paraId="103E63C5" w14:textId="77777777" w:rsidR="00A94CBB" w:rsidRDefault="00A94CBB" w:rsidP="008326E9">
            <w:pPr>
              <w:jc w:val="both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FloatingActionButton</w:t>
            </w:r>
            <w:proofErr w:type="spellEnd"/>
          </w:p>
        </w:tc>
        <w:tc>
          <w:tcPr>
            <w:tcW w:w="3936" w:type="dxa"/>
          </w:tcPr>
          <w:p w14:paraId="0955AFAF" w14:textId="77777777" w:rsidR="00A94CBB" w:rsidRDefault="00B72011" w:rsidP="008326E9">
            <w:pPr>
              <w:jc w:val="both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리스트 화면에서 정보를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입력할수있는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화면으로 이동하는 버튼 </w:t>
            </w:r>
          </w:p>
          <w:p w14:paraId="5794CC6A" w14:textId="79269B3C" w:rsidR="00B72011" w:rsidRDefault="00B72011" w:rsidP="008326E9">
            <w:pPr>
              <w:pStyle w:val="HTML0"/>
              <w:shd w:val="clear" w:color="auto" w:fill="2B2B2B"/>
              <w:jc w:val="both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VISIBLE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GONE</w:t>
            </w:r>
          </w:p>
          <w:p w14:paraId="69F3E9EC" w14:textId="096A67D3" w:rsidR="00B72011" w:rsidRPr="00B72011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이용하여 상황에 맞게 버튼이 바뀌도록 사용</w:t>
            </w:r>
          </w:p>
        </w:tc>
      </w:tr>
      <w:tr w:rsidR="0043298B" w14:paraId="7CACBF3D" w14:textId="77777777" w:rsidTr="008326E9">
        <w:tc>
          <w:tcPr>
            <w:tcW w:w="4008" w:type="dxa"/>
          </w:tcPr>
          <w:p w14:paraId="59800BA2" w14:textId="55F926C4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SQL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데이터베이스</w:t>
            </w:r>
          </w:p>
        </w:tc>
        <w:tc>
          <w:tcPr>
            <w:tcW w:w="3936" w:type="dxa"/>
          </w:tcPr>
          <w:p w14:paraId="204B1D38" w14:textId="0C54B24B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데이터들이 고대로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저장될수있도록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데이터 베이스 사용</w:t>
            </w:r>
          </w:p>
        </w:tc>
      </w:tr>
      <w:tr w:rsidR="0043298B" w14:paraId="434DA206" w14:textId="77777777" w:rsidTr="008326E9">
        <w:tc>
          <w:tcPr>
            <w:tcW w:w="4008" w:type="dxa"/>
          </w:tcPr>
          <w:p w14:paraId="0A317575" w14:textId="79B472A0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F</w:t>
            </w:r>
            <w:r>
              <w:rPr>
                <w:rFonts w:ascii="맑은 고딕" w:eastAsia="맑은 고딕" w:hAnsi="맑은 고딕"/>
                <w:color w:val="000000" w:themeColor="text1"/>
              </w:rPr>
              <w:t>ragment</w:t>
            </w:r>
          </w:p>
        </w:tc>
        <w:tc>
          <w:tcPr>
            <w:tcW w:w="3936" w:type="dxa"/>
          </w:tcPr>
          <w:p w14:paraId="2673CB5E" w14:textId="6D9B53AB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기본 화면을 </w:t>
            </w:r>
            <w:r>
              <w:rPr>
                <w:rFonts w:ascii="맑은 고딕" w:eastAsia="맑은 고딕" w:hAnsi="맑은 고딕"/>
                <w:color w:val="000000" w:themeColor="text1"/>
              </w:rPr>
              <w:t>Fragment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사용</w:t>
            </w:r>
          </w:p>
        </w:tc>
      </w:tr>
      <w:tr w:rsidR="0043298B" w14:paraId="335C1B77" w14:textId="77777777" w:rsidTr="008326E9">
        <w:tc>
          <w:tcPr>
            <w:tcW w:w="4008" w:type="dxa"/>
          </w:tcPr>
          <w:p w14:paraId="144DA7F5" w14:textId="3F186F01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n</w:t>
            </w:r>
            <w:r>
              <w:rPr>
                <w:rFonts w:ascii="맑은 고딕" w:eastAsia="맑은 고딕" w:hAnsi="맑은 고딕"/>
                <w:color w:val="000000" w:themeColor="text1"/>
              </w:rPr>
              <w:t>avigation</w:t>
            </w:r>
          </w:p>
        </w:tc>
        <w:tc>
          <w:tcPr>
            <w:tcW w:w="3936" w:type="dxa"/>
          </w:tcPr>
          <w:p w14:paraId="02312B70" w14:textId="659F5C18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F</w:t>
            </w:r>
            <w:r>
              <w:rPr>
                <w:rFonts w:ascii="맑은 고딕" w:eastAsia="맑은 고딕" w:hAnsi="맑은 고딕"/>
                <w:color w:val="000000" w:themeColor="text1"/>
              </w:rPr>
              <w:t>ragment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간 화면 이동을 위한 </w:t>
            </w:r>
            <w:r>
              <w:rPr>
                <w:rFonts w:ascii="맑은 고딕" w:eastAsia="맑은 고딕" w:hAnsi="맑은 고딕"/>
                <w:color w:val="000000" w:themeColor="text1"/>
              </w:rPr>
              <w:t>Navigation</w:t>
            </w:r>
          </w:p>
        </w:tc>
      </w:tr>
      <w:tr w:rsidR="0043298B" w14:paraId="38744C87" w14:textId="77777777" w:rsidTr="008326E9">
        <w:tc>
          <w:tcPr>
            <w:tcW w:w="4008" w:type="dxa"/>
          </w:tcPr>
          <w:p w14:paraId="6F966B6A" w14:textId="2C0D1546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Timepicker</w:t>
            </w:r>
            <w:proofErr w:type="spellEnd"/>
          </w:p>
        </w:tc>
        <w:tc>
          <w:tcPr>
            <w:tcW w:w="3936" w:type="dxa"/>
          </w:tcPr>
          <w:p w14:paraId="78A3A16A" w14:textId="6901458B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시간 정보를 입력,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얻어오기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위한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타임픽커</w:t>
            </w:r>
            <w:proofErr w:type="spellEnd"/>
          </w:p>
        </w:tc>
      </w:tr>
      <w:tr w:rsidR="0043298B" w14:paraId="5C52A3F7" w14:textId="77777777" w:rsidTr="008326E9">
        <w:tc>
          <w:tcPr>
            <w:tcW w:w="4008" w:type="dxa"/>
          </w:tcPr>
          <w:p w14:paraId="0F45FAC2" w14:textId="79D9B594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b</w:t>
            </w:r>
            <w:r>
              <w:rPr>
                <w:rFonts w:ascii="맑은 고딕" w:eastAsia="맑은 고딕" w:hAnsi="맑은 고딕"/>
                <w:color w:val="000000" w:themeColor="text1"/>
              </w:rPr>
              <w:t>undle</w:t>
            </w:r>
          </w:p>
        </w:tc>
        <w:tc>
          <w:tcPr>
            <w:tcW w:w="3936" w:type="dxa"/>
          </w:tcPr>
          <w:p w14:paraId="0AB1A6A4" w14:textId="40726A0C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F</w:t>
            </w:r>
            <w:r>
              <w:rPr>
                <w:rFonts w:ascii="맑은 고딕" w:eastAsia="맑은 고딕" w:hAnsi="맑은 고딕"/>
                <w:color w:val="000000" w:themeColor="text1"/>
              </w:rPr>
              <w:t>ragment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간 이동에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정보이동을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위한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번들객체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사용</w:t>
            </w:r>
          </w:p>
        </w:tc>
      </w:tr>
      <w:tr w:rsidR="0043298B" w14:paraId="6609B476" w14:textId="77777777" w:rsidTr="008326E9">
        <w:tc>
          <w:tcPr>
            <w:tcW w:w="4008" w:type="dxa"/>
          </w:tcPr>
          <w:p w14:paraId="31CB4608" w14:textId="09234107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리스트뷰</w:t>
            </w:r>
            <w:proofErr w:type="spellEnd"/>
          </w:p>
        </w:tc>
        <w:tc>
          <w:tcPr>
            <w:tcW w:w="3936" w:type="dxa"/>
          </w:tcPr>
          <w:p w14:paraId="5E4A5E1F" w14:textId="768F3ABA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리스트로 정보를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보여질수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있도록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사용</w:t>
            </w:r>
          </w:p>
        </w:tc>
      </w:tr>
      <w:tr w:rsidR="0043298B" w14:paraId="73C21559" w14:textId="77777777" w:rsidTr="008326E9">
        <w:tc>
          <w:tcPr>
            <w:tcW w:w="4008" w:type="dxa"/>
          </w:tcPr>
          <w:p w14:paraId="1D2BF04D" w14:textId="71AD000C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스넥바</w:t>
            </w:r>
            <w:proofErr w:type="spellEnd"/>
          </w:p>
        </w:tc>
        <w:tc>
          <w:tcPr>
            <w:tcW w:w="3936" w:type="dxa"/>
          </w:tcPr>
          <w:p w14:paraId="39AE6E16" w14:textId="7D54EEC9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리스트를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클릭하였을시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리스트에 정보와 삭제를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할수있도록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스넥바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사용</w:t>
            </w:r>
          </w:p>
        </w:tc>
      </w:tr>
      <w:tr w:rsidR="0043298B" w14:paraId="24C66658" w14:textId="77777777" w:rsidTr="008326E9">
        <w:tc>
          <w:tcPr>
            <w:tcW w:w="4008" w:type="dxa"/>
          </w:tcPr>
          <w:p w14:paraId="6A25D1B6" w14:textId="7F5B08EE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리스트클릭이벤트</w:t>
            </w:r>
          </w:p>
        </w:tc>
        <w:tc>
          <w:tcPr>
            <w:tcW w:w="3936" w:type="dxa"/>
          </w:tcPr>
          <w:p w14:paraId="47EB3112" w14:textId="23E6EBCF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리스트를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클릭시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정보라던지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수정을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할수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있게 사용</w:t>
            </w:r>
          </w:p>
        </w:tc>
      </w:tr>
      <w:tr w:rsidR="0043298B" w14:paraId="7565F592" w14:textId="77777777" w:rsidTr="008326E9">
        <w:tc>
          <w:tcPr>
            <w:tcW w:w="4008" w:type="dxa"/>
          </w:tcPr>
          <w:p w14:paraId="6A50F989" w14:textId="45629234" w:rsidR="0043298B" w:rsidRDefault="0043298B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헤쉬맵</w:t>
            </w:r>
            <w:proofErr w:type="spellEnd"/>
          </w:p>
        </w:tc>
        <w:tc>
          <w:tcPr>
            <w:tcW w:w="3936" w:type="dxa"/>
          </w:tcPr>
          <w:p w14:paraId="3F81E61E" w14:textId="240A5753" w:rsidR="0043298B" w:rsidRDefault="00B72011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리스트에 정보를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저장할수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있도록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헤쉬맵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사용</w:t>
            </w:r>
          </w:p>
        </w:tc>
      </w:tr>
      <w:tr w:rsidR="008326E9" w14:paraId="30F7FB5F" w14:textId="77777777" w:rsidTr="008326E9">
        <w:tc>
          <w:tcPr>
            <w:tcW w:w="4008" w:type="dxa"/>
          </w:tcPr>
          <w:p w14:paraId="09D80C4B" w14:textId="6F3E5B44" w:rsidR="008326E9" w:rsidRDefault="008326E9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T</w:t>
            </w:r>
            <w:r>
              <w:rPr>
                <w:rFonts w:ascii="맑은 고딕" w:eastAsia="맑은 고딕" w:hAnsi="맑은 고딕"/>
                <w:color w:val="000000" w:themeColor="text1"/>
              </w:rPr>
              <w:t>oast</w:t>
            </w:r>
          </w:p>
        </w:tc>
        <w:tc>
          <w:tcPr>
            <w:tcW w:w="3936" w:type="dxa"/>
          </w:tcPr>
          <w:p w14:paraId="405C5364" w14:textId="24C8FBE3" w:rsidR="008326E9" w:rsidRDefault="008326E9" w:rsidP="008326E9">
            <w:pPr>
              <w:jc w:val="both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간단한 정보를 상황에 맞게 알려주는 역할</w:t>
            </w:r>
          </w:p>
        </w:tc>
      </w:tr>
    </w:tbl>
    <w:p w14:paraId="3EE77E9C" w14:textId="77777777" w:rsidR="006E6A6E" w:rsidRDefault="00A94CBB" w:rsidP="006E6A6E">
      <w:pPr>
        <w:pStyle w:val="afb"/>
        <w:numPr>
          <w:ilvl w:val="1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학습범위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밖 사용 기술</w:t>
      </w:r>
    </w:p>
    <w:tbl>
      <w:tblPr>
        <w:tblStyle w:val="af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951"/>
        <w:gridCol w:w="1642"/>
        <w:gridCol w:w="2085"/>
        <w:gridCol w:w="3282"/>
      </w:tblGrid>
      <w:tr w:rsidR="00A94CBB" w14:paraId="04058A54" w14:textId="77777777" w:rsidTr="0090536D">
        <w:tc>
          <w:tcPr>
            <w:tcW w:w="951" w:type="dxa"/>
          </w:tcPr>
          <w:p w14:paraId="51F0F1D3" w14:textId="77777777" w:rsidR="00A94CBB" w:rsidRDefault="00A94CBB" w:rsidP="00A94CBB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사용된 기술</w:t>
            </w:r>
          </w:p>
        </w:tc>
        <w:tc>
          <w:tcPr>
            <w:tcW w:w="1642" w:type="dxa"/>
          </w:tcPr>
          <w:p w14:paraId="237A0C9D" w14:textId="77777777" w:rsidR="00A94CBB" w:rsidRDefault="00A94CBB" w:rsidP="00A94CBB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사용된 부분</w:t>
            </w:r>
          </w:p>
        </w:tc>
        <w:tc>
          <w:tcPr>
            <w:tcW w:w="2085" w:type="dxa"/>
          </w:tcPr>
          <w:p w14:paraId="1C429829" w14:textId="77777777" w:rsidR="00A94CBB" w:rsidRDefault="00A94CBB" w:rsidP="00A94CBB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사용 이유</w:t>
            </w:r>
          </w:p>
        </w:tc>
        <w:tc>
          <w:tcPr>
            <w:tcW w:w="3282" w:type="dxa"/>
          </w:tcPr>
          <w:p w14:paraId="41D42E6B" w14:textId="77777777" w:rsidR="00A94CBB" w:rsidRDefault="0090536D" w:rsidP="00A94CBB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참고 사이트(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혹은 출처) 및 </w:t>
            </w:r>
            <w:r w:rsidR="00A94CBB">
              <w:rPr>
                <w:rFonts w:ascii="맑은 고딕" w:eastAsia="맑은 고딕" w:hAnsi="맑은 고딕" w:hint="eastAsia"/>
                <w:color w:val="000000" w:themeColor="text1"/>
              </w:rPr>
              <w:t>Copy 정도</w:t>
            </w:r>
          </w:p>
        </w:tc>
      </w:tr>
      <w:tr w:rsidR="00A94CBB" w14:paraId="1DC42D1A" w14:textId="77777777" w:rsidTr="0090536D">
        <w:tc>
          <w:tcPr>
            <w:tcW w:w="951" w:type="dxa"/>
          </w:tcPr>
          <w:p w14:paraId="6398689E" w14:textId="254A5650" w:rsidR="00A94CBB" w:rsidRDefault="008326E9" w:rsidP="00A94CBB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timepicker</w:t>
            </w:r>
            <w:proofErr w:type="spellEnd"/>
          </w:p>
        </w:tc>
        <w:tc>
          <w:tcPr>
            <w:tcW w:w="1642" w:type="dxa"/>
          </w:tcPr>
          <w:p w14:paraId="365D4039" w14:textId="0AEC1DAF" w:rsidR="00A94CBB" w:rsidRDefault="008326E9" w:rsidP="00A94CBB">
            <w:pPr>
              <w:pStyle w:val="afb"/>
              <w:ind w:leftChars="0" w:left="0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스케줄 입력에서 약속 시간을 선택하고 저장하는 부분에서 사용</w:t>
            </w:r>
          </w:p>
        </w:tc>
        <w:tc>
          <w:tcPr>
            <w:tcW w:w="2085" w:type="dxa"/>
          </w:tcPr>
          <w:p w14:paraId="3275AE70" w14:textId="61F83645" w:rsidR="00A94CBB" w:rsidRDefault="008326E9" w:rsidP="00A94CBB">
            <w:pPr>
              <w:pStyle w:val="afb"/>
              <w:ind w:leftChars="0" w:left="0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약속 시간을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입력할때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>Text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보단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Timepicker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>사용이 더 용의 할거라 판단하였습니다</w:t>
            </w:r>
          </w:p>
        </w:tc>
        <w:tc>
          <w:tcPr>
            <w:tcW w:w="3282" w:type="dxa"/>
          </w:tcPr>
          <w:p w14:paraId="04336F87" w14:textId="77777777" w:rsidR="0090536D" w:rsidRDefault="008326E9" w:rsidP="00A94CBB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hyperlink r:id="rId8" w:history="1">
              <w:r w:rsidRPr="008326E9">
                <w:rPr>
                  <w:rFonts w:ascii="AppleSystemUIFontBold" w:hAnsi="AppleSystemUIFontBold" w:cs="AppleSystemUIFontBold"/>
                  <w:b/>
                  <w:bCs/>
                  <w:color w:val="DCA10D"/>
                  <w:sz w:val="24"/>
                  <w:szCs w:val="24"/>
                </w:rPr>
                <w:t>https://blog.naver.com/kimradium/22221</w:t>
              </w:r>
              <w:r w:rsidRPr="008326E9">
                <w:rPr>
                  <w:rFonts w:ascii="AppleSystemUIFontBold" w:hAnsi="AppleSystemUIFontBold" w:cs="AppleSystemUIFontBold"/>
                  <w:b/>
                  <w:bCs/>
                  <w:color w:val="DCA10D"/>
                  <w:sz w:val="24"/>
                  <w:szCs w:val="24"/>
                </w:rPr>
                <w:t>2</w:t>
              </w:r>
              <w:r w:rsidRPr="008326E9">
                <w:rPr>
                  <w:rFonts w:ascii="AppleSystemUIFontBold" w:hAnsi="AppleSystemUIFontBold" w:cs="AppleSystemUIFontBold"/>
                  <w:b/>
                  <w:bCs/>
                  <w:color w:val="DCA10D"/>
                  <w:sz w:val="24"/>
                  <w:szCs w:val="24"/>
                </w:rPr>
                <w:t>747893</w:t>
              </w:r>
            </w:hyperlink>
          </w:p>
          <w:p w14:paraId="703357D0" w14:textId="77777777" w:rsidR="008326E9" w:rsidRDefault="008326E9" w:rsidP="00A94CBB">
            <w:pPr>
              <w:pStyle w:val="afb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</w:p>
          <w:p w14:paraId="2B70B45D" w14:textId="438B0612" w:rsidR="008326E9" w:rsidRPr="0090536D" w:rsidRDefault="008326E9" w:rsidP="00A94CBB">
            <w:pPr>
              <w:pStyle w:val="afb"/>
              <w:ind w:leftChars="0" w:left="0"/>
              <w:rPr>
                <w:rFonts w:ascii="맑은 고딕" w:eastAsia="맑은 고딕" w:hAnsi="맑은 고딕" w:hint="eastAsia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타임피커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부분 사용</w:t>
            </w:r>
          </w:p>
        </w:tc>
      </w:tr>
    </w:tbl>
    <w:p w14:paraId="0A0305B5" w14:textId="701CCF33" w:rsidR="00814757" w:rsidRDefault="00A94CBB" w:rsidP="00A94CBB">
      <w:pPr>
        <w:pStyle w:val="afb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향후 발전 방향 및 계획</w:t>
      </w:r>
    </w:p>
    <w:p w14:paraId="1C45C3BA" w14:textId="7AB188E0" w:rsidR="004648F0" w:rsidRDefault="004648F0" w:rsidP="004648F0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- 보안기능 추가</w:t>
      </w:r>
    </w:p>
    <w:p w14:paraId="051E951F" w14:textId="74AAF340" w:rsidR="004648F0" w:rsidRDefault="004648F0" w:rsidP="004648F0">
      <w:pPr>
        <w:rPr>
          <w:rFonts w:ascii="맑은 고딕" w:eastAsia="맑은 고딕" w:hAnsi="맑은 고딕" w:hint="eastAsia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-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금융정보 등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더 다양한 카테고리 추가</w:t>
      </w:r>
    </w:p>
    <w:p w14:paraId="30FE9A44" w14:textId="6E55DEED" w:rsidR="00814757" w:rsidRDefault="004648F0" w:rsidP="00814757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-</w:t>
      </w:r>
      <w:r>
        <w:rPr>
          <w:rFonts w:ascii="맑은 고딕" w:eastAsia="맑은 고딕" w:hAnsi="맑은 고딕" w:hint="eastAsia"/>
          <w:color w:val="000000" w:themeColor="text1"/>
        </w:rPr>
        <w:t xml:space="preserve"> 캘린더 등 직접 입력하지 않고 자동으로 정보를 가져오는 기능 추가</w:t>
      </w:r>
    </w:p>
    <w:p w14:paraId="3270EE4F" w14:textId="19D254E3" w:rsidR="00814757" w:rsidRDefault="004648F0" w:rsidP="00814757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-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약속 카테고리에서 </w:t>
      </w:r>
      <w:r w:rsidR="00DD6E79">
        <w:rPr>
          <w:rFonts w:ascii="맑은 고딕" w:eastAsia="맑은 고딕" w:hAnsi="맑은 고딕" w:hint="eastAsia"/>
          <w:color w:val="000000" w:themeColor="text1"/>
        </w:rPr>
        <w:t xml:space="preserve">약속 시간이 다가오면 </w:t>
      </w:r>
      <w:proofErr w:type="spellStart"/>
      <w:r w:rsidR="00DD6E79">
        <w:rPr>
          <w:rFonts w:ascii="맑은 고딕" w:eastAsia="맑은 고딕" w:hAnsi="맑은 고딕" w:hint="eastAsia"/>
          <w:color w:val="000000" w:themeColor="text1"/>
        </w:rPr>
        <w:t>알람을</w:t>
      </w:r>
      <w:proofErr w:type="spellEnd"/>
      <w:r w:rsidR="00DD6E79">
        <w:rPr>
          <w:rFonts w:ascii="맑은 고딕" w:eastAsia="맑은 고딕" w:hAnsi="맑은 고딕" w:hint="eastAsia"/>
          <w:color w:val="000000" w:themeColor="text1"/>
        </w:rPr>
        <w:t xml:space="preserve"> 울려주는 기능 추가</w:t>
      </w:r>
    </w:p>
    <w:p w14:paraId="350F3DE4" w14:textId="3E5E060F" w:rsidR="00DD6E79" w:rsidRPr="00DD6E79" w:rsidRDefault="00DD6E79" w:rsidP="00814757">
      <w:pPr>
        <w:rPr>
          <w:rFonts w:ascii="맑은 고딕" w:eastAsia="맑은 고딕" w:hAnsi="맑은 고딕" w:hint="eastAsia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- </w:t>
      </w:r>
    </w:p>
    <w:p w14:paraId="31730ABE" w14:textId="77777777" w:rsidR="00814757" w:rsidRPr="00814757" w:rsidRDefault="00814757" w:rsidP="00814757"/>
    <w:p w14:paraId="256FDDC9" w14:textId="77777777" w:rsidR="00814757" w:rsidRPr="00814757" w:rsidRDefault="00814757" w:rsidP="00814757"/>
    <w:p w14:paraId="4F9C3BCA" w14:textId="77777777" w:rsidR="00814757" w:rsidRPr="00814757" w:rsidRDefault="00814757" w:rsidP="00814757"/>
    <w:p w14:paraId="37AE9112" w14:textId="77777777" w:rsidR="00814757" w:rsidRPr="00814757" w:rsidRDefault="00814757" w:rsidP="00814757"/>
    <w:p w14:paraId="3F002D77" w14:textId="77777777" w:rsidR="00814757" w:rsidRPr="00814757" w:rsidRDefault="00814757" w:rsidP="00814757"/>
    <w:p w14:paraId="04DD047A" w14:textId="77777777" w:rsidR="00814757" w:rsidRPr="00814757" w:rsidRDefault="00814757" w:rsidP="00814757"/>
    <w:p w14:paraId="2E01726C" w14:textId="77777777" w:rsidR="00814757" w:rsidRPr="00814757" w:rsidRDefault="00814757" w:rsidP="00814757"/>
    <w:p w14:paraId="088F5242" w14:textId="77777777" w:rsidR="00814757" w:rsidRPr="00814757" w:rsidRDefault="00814757" w:rsidP="00814757"/>
    <w:p w14:paraId="7D536A37" w14:textId="77777777" w:rsidR="00814757" w:rsidRPr="00814757" w:rsidRDefault="00814757" w:rsidP="00814757"/>
    <w:p w14:paraId="041EC1AF" w14:textId="77777777" w:rsidR="00814757" w:rsidRPr="00814757" w:rsidRDefault="00814757" w:rsidP="00814757"/>
    <w:p w14:paraId="2AF91A3C" w14:textId="77777777" w:rsidR="00814757" w:rsidRPr="00814757" w:rsidRDefault="00814757" w:rsidP="00814757"/>
    <w:p w14:paraId="31704A76" w14:textId="77777777" w:rsidR="00814757" w:rsidRPr="00814757" w:rsidRDefault="00814757" w:rsidP="00814757"/>
    <w:p w14:paraId="3BE56277" w14:textId="77777777" w:rsidR="00814757" w:rsidRPr="00814757" w:rsidRDefault="00814757" w:rsidP="00814757"/>
    <w:p w14:paraId="69FF41A6" w14:textId="77777777" w:rsidR="00814757" w:rsidRPr="00814757" w:rsidRDefault="00814757" w:rsidP="00814757"/>
    <w:p w14:paraId="00867605" w14:textId="77777777" w:rsidR="00814757" w:rsidRPr="00814757" w:rsidRDefault="00814757" w:rsidP="00814757"/>
    <w:p w14:paraId="416A42D5" w14:textId="77777777" w:rsidR="00814757" w:rsidRPr="00814757" w:rsidRDefault="00814757" w:rsidP="00814757"/>
    <w:p w14:paraId="2492B4E2" w14:textId="77777777" w:rsidR="00814757" w:rsidRPr="00814757" w:rsidRDefault="00814757" w:rsidP="00814757"/>
    <w:p w14:paraId="2B31F654" w14:textId="77777777" w:rsidR="00814757" w:rsidRDefault="00814757" w:rsidP="00814757"/>
    <w:p w14:paraId="36C3BF25" w14:textId="77777777" w:rsidR="00A94CBB" w:rsidRPr="00814757" w:rsidRDefault="00A94CBB" w:rsidP="00814757">
      <w:pPr>
        <w:jc w:val="right"/>
      </w:pPr>
    </w:p>
    <w:sectPr w:rsidR="00A94CBB" w:rsidRPr="00814757" w:rsidSect="005573C2"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701A9" w14:textId="77777777" w:rsidR="007028A1" w:rsidRDefault="007028A1">
      <w:pPr>
        <w:spacing w:before="0" w:after="0" w:line="240" w:lineRule="auto"/>
      </w:pPr>
      <w:r>
        <w:separator/>
      </w:r>
    </w:p>
  </w:endnote>
  <w:endnote w:type="continuationSeparator" w:id="0">
    <w:p w14:paraId="67A69E79" w14:textId="77777777" w:rsidR="007028A1" w:rsidRDefault="007028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C54F" w14:textId="77777777" w:rsidR="007028A1" w:rsidRDefault="007028A1">
      <w:pPr>
        <w:spacing w:before="0" w:after="0" w:line="240" w:lineRule="auto"/>
      </w:pPr>
      <w:r>
        <w:separator/>
      </w:r>
    </w:p>
  </w:footnote>
  <w:footnote w:type="continuationSeparator" w:id="0">
    <w:p w14:paraId="78D76988" w14:textId="77777777" w:rsidR="007028A1" w:rsidRDefault="007028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6303A40"/>
    <w:multiLevelType w:val="hybridMultilevel"/>
    <w:tmpl w:val="87FC6F52"/>
    <w:lvl w:ilvl="0" w:tplc="ED48ACE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DED2A26"/>
    <w:multiLevelType w:val="hybridMultilevel"/>
    <w:tmpl w:val="DE7E0860"/>
    <w:lvl w:ilvl="0" w:tplc="59A43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D7182C"/>
    <w:multiLevelType w:val="hybridMultilevel"/>
    <w:tmpl w:val="03841E38"/>
    <w:lvl w:ilvl="0" w:tplc="D05E5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2F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444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E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2B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5A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E4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E0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E1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D5A396D"/>
    <w:multiLevelType w:val="hybridMultilevel"/>
    <w:tmpl w:val="3E56CAE8"/>
    <w:lvl w:ilvl="0" w:tplc="97F0480A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8" w15:restartNumberingAfterBreak="0">
    <w:nsid w:val="4FD147CA"/>
    <w:multiLevelType w:val="hybridMultilevel"/>
    <w:tmpl w:val="FC38A598"/>
    <w:lvl w:ilvl="0" w:tplc="7676F5B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8481C31"/>
    <w:multiLevelType w:val="hybridMultilevel"/>
    <w:tmpl w:val="6AF84170"/>
    <w:lvl w:ilvl="0" w:tplc="375E9122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0" w15:restartNumberingAfterBreak="0">
    <w:nsid w:val="5A621F63"/>
    <w:multiLevelType w:val="multilevel"/>
    <w:tmpl w:val="2B14012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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5BC2713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BE0360C"/>
    <w:multiLevelType w:val="multilevel"/>
    <w:tmpl w:val="2E96955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22"/>
  </w:num>
  <w:num w:numId="12">
    <w:abstractNumId w:val="2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20"/>
  </w:num>
  <w:num w:numId="23">
    <w:abstractNumId w:val="18"/>
  </w:num>
  <w:num w:numId="24">
    <w:abstractNumId w:val="13"/>
  </w:num>
  <w:num w:numId="25">
    <w:abstractNumId w:val="19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0F"/>
    <w:rsid w:val="000748AA"/>
    <w:rsid w:val="001638F6"/>
    <w:rsid w:val="001A2000"/>
    <w:rsid w:val="002642FE"/>
    <w:rsid w:val="00286E09"/>
    <w:rsid w:val="003209D6"/>
    <w:rsid w:val="00334A73"/>
    <w:rsid w:val="003422FF"/>
    <w:rsid w:val="003A4AE6"/>
    <w:rsid w:val="00414D80"/>
    <w:rsid w:val="0043298B"/>
    <w:rsid w:val="004475C6"/>
    <w:rsid w:val="004648F0"/>
    <w:rsid w:val="004952C4"/>
    <w:rsid w:val="004A64D7"/>
    <w:rsid w:val="005573C2"/>
    <w:rsid w:val="005A1C5A"/>
    <w:rsid w:val="00690EFD"/>
    <w:rsid w:val="006E6A6E"/>
    <w:rsid w:val="007021DE"/>
    <w:rsid w:val="007028A1"/>
    <w:rsid w:val="00732607"/>
    <w:rsid w:val="00814757"/>
    <w:rsid w:val="008326E9"/>
    <w:rsid w:val="00844483"/>
    <w:rsid w:val="0090536D"/>
    <w:rsid w:val="00934F1C"/>
    <w:rsid w:val="009D2231"/>
    <w:rsid w:val="009D2AFF"/>
    <w:rsid w:val="00A122DB"/>
    <w:rsid w:val="00A94CBB"/>
    <w:rsid w:val="00AD165F"/>
    <w:rsid w:val="00B47B7A"/>
    <w:rsid w:val="00B646B8"/>
    <w:rsid w:val="00B72011"/>
    <w:rsid w:val="00BE0D0F"/>
    <w:rsid w:val="00C80BD4"/>
    <w:rsid w:val="00CF3A42"/>
    <w:rsid w:val="00D5413C"/>
    <w:rsid w:val="00DA0EB1"/>
    <w:rsid w:val="00DB5D58"/>
    <w:rsid w:val="00DC07A3"/>
    <w:rsid w:val="00DD6E79"/>
    <w:rsid w:val="00E11B8A"/>
    <w:rsid w:val="00E348D7"/>
    <w:rsid w:val="00EE0BE2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C67C19"/>
  <w15:chartTrackingRefBased/>
  <w15:docId w15:val="{0B1CCF10-7C67-4774-ABE5-B600DC03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Char">
    <w:name w:val="제목 1 Char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Char">
    <w:name w:val="제목 2 Char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제목 3 Char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Char">
    <w:name w:val="제목 5 Char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제목 6 Char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8">
    <w:name w:val="Subtitle"/>
    <w:basedOn w:val="a1"/>
    <w:link w:val="Char0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9">
    <w:name w:val="사진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Char">
    <w:name w:val="제목 9 Char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Char">
    <w:name w:val="제목 8 Char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b">
    <w:name w:val="footer"/>
    <w:basedOn w:val="a1"/>
    <w:link w:val="Char1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ar1">
    <w:name w:val="바닥글 Char"/>
    <w:basedOn w:val="a2"/>
    <w:link w:val="ab"/>
    <w:uiPriority w:val="99"/>
    <w:rsid w:val="003422FF"/>
    <w:rPr>
      <w:sz w:val="22"/>
      <w:szCs w:val="16"/>
    </w:rPr>
  </w:style>
  <w:style w:type="paragraph" w:styleId="30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0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c">
    <w:name w:val="Balloon Text"/>
    <w:basedOn w:val="a1"/>
    <w:link w:val="Char2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uiPriority w:val="99"/>
    <w:semiHidden/>
    <w:rsid w:val="00A122DB"/>
    <w:rPr>
      <w:rFonts w:ascii="Tahoma" w:hAnsi="Tahoma" w:cs="Tahoma"/>
      <w:szCs w:val="16"/>
    </w:rPr>
  </w:style>
  <w:style w:type="paragraph" w:styleId="ad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Char0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e">
    <w:name w:val="보고서 표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Char3"/>
    <w:uiPriority w:val="99"/>
    <w:unhideWhenUsed/>
    <w:rsid w:val="001A2000"/>
    <w:pPr>
      <w:spacing w:before="0" w:after="0" w:line="240" w:lineRule="auto"/>
    </w:pPr>
  </w:style>
  <w:style w:type="character" w:customStyle="1" w:styleId="Char3">
    <w:name w:val="머리글 Char"/>
    <w:basedOn w:val="a2"/>
    <w:link w:val="af0"/>
    <w:uiPriority w:val="99"/>
    <w:rsid w:val="001A2000"/>
  </w:style>
  <w:style w:type="character" w:customStyle="1" w:styleId="3Char0">
    <w:name w:val="본문 3 Char"/>
    <w:basedOn w:val="a2"/>
    <w:link w:val="31"/>
    <w:uiPriority w:val="99"/>
    <w:semiHidden/>
    <w:rsid w:val="00A122DB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2">
    <w:name w:val="Body Text Indent 3"/>
    <w:basedOn w:val="a1"/>
    <w:link w:val="3Char1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2"/>
    <w:uiPriority w:val="99"/>
    <w:semiHidden/>
    <w:rsid w:val="00A122DB"/>
    <w:rPr>
      <w:szCs w:val="16"/>
    </w:rPr>
  </w:style>
  <w:style w:type="paragraph" w:styleId="af2">
    <w:name w:val="annotation text"/>
    <w:basedOn w:val="a1"/>
    <w:link w:val="Char4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har4">
    <w:name w:val="메모 텍스트 Char"/>
    <w:basedOn w:val="a2"/>
    <w:link w:val="af2"/>
    <w:uiPriority w:val="99"/>
    <w:semiHidden/>
    <w:rsid w:val="00A122DB"/>
    <w:rPr>
      <w:szCs w:val="20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A122DB"/>
    <w:rPr>
      <w:b/>
      <w:bCs/>
    </w:rPr>
  </w:style>
  <w:style w:type="character" w:customStyle="1" w:styleId="Char5">
    <w:name w:val="메모 주제 Char"/>
    <w:basedOn w:val="Char4"/>
    <w:link w:val="af3"/>
    <w:uiPriority w:val="99"/>
    <w:semiHidden/>
    <w:rsid w:val="00A122DB"/>
    <w:rPr>
      <w:b/>
      <w:bCs/>
      <w:szCs w:val="20"/>
    </w:rPr>
  </w:style>
  <w:style w:type="paragraph" w:styleId="af4">
    <w:name w:val="Document Map"/>
    <w:basedOn w:val="a1"/>
    <w:link w:val="Char6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4"/>
    <w:uiPriority w:val="99"/>
    <w:semiHidden/>
    <w:rsid w:val="00A122DB"/>
    <w:rPr>
      <w:rFonts w:ascii="Segoe UI" w:hAnsi="Segoe UI" w:cs="Segoe UI"/>
      <w:szCs w:val="16"/>
    </w:rPr>
  </w:style>
  <w:style w:type="paragraph" w:styleId="af5">
    <w:name w:val="endnote text"/>
    <w:basedOn w:val="a1"/>
    <w:link w:val="Char7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A122DB"/>
    <w:rPr>
      <w:szCs w:val="20"/>
    </w:rPr>
  </w:style>
  <w:style w:type="paragraph" w:styleId="af6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1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A122DB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A122DB"/>
    <w:rPr>
      <w:rFonts w:ascii="Consolas" w:hAnsi="Consolas"/>
      <w:szCs w:val="21"/>
    </w:rPr>
  </w:style>
  <w:style w:type="character" w:styleId="afa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b">
    <w:name w:val="List Paragraph"/>
    <w:basedOn w:val="a1"/>
    <w:uiPriority w:val="34"/>
    <w:semiHidden/>
    <w:qFormat/>
    <w:rsid w:val="00BE0D0F"/>
    <w:pPr>
      <w:ind w:leftChars="400" w:left="800"/>
    </w:pPr>
  </w:style>
  <w:style w:type="character" w:styleId="afc">
    <w:name w:val="Hyperlink"/>
    <w:basedOn w:val="a2"/>
    <w:uiPriority w:val="99"/>
    <w:unhideWhenUsed/>
    <w:rsid w:val="0090536D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4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2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9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9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kimradium/2222127478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54364;&#51648;&#44032;%20&#51080;&#45716;%20&#54617;&#49373;%20&#48372;&#44256;&#49436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0837-581B-4971-A89E-344CED13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C:\Users\USER\AppData\Roaming\Microsoft\Templates\표지가 있는 학생 보고서.dotx</Template>
  <TotalTime>103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이시원</cp:lastModifiedBy>
  <cp:revision>10</cp:revision>
  <dcterms:created xsi:type="dcterms:W3CDTF">2021-05-11T07:11:00Z</dcterms:created>
  <dcterms:modified xsi:type="dcterms:W3CDTF">2021-06-14T07:04:00Z</dcterms:modified>
  <cp:version/>
</cp:coreProperties>
</file>